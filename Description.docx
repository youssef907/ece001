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F450E1" w:rsidRDefault="00BB662D" w:rsidP="00867860">
          <w:pPr>
            <w:rPr>
              <w:kern w:val="28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4BDFD5E" wp14:editId="37AE01C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51781850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985ED4E" wp14:editId="11ED98E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0CD68B0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30FF8BC" wp14:editId="76C6392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001DE4E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F450E1">
            <w:rPr>
              <w:kern w:val="28"/>
              <w:sz w:val="48"/>
              <w:szCs w:val="48"/>
            </w:rPr>
            <w:t xml:space="preserve">Name: Youssef Hossam El-Sayed </w:t>
          </w:r>
          <w:proofErr w:type="spellStart"/>
          <w:r w:rsidR="00F450E1">
            <w:rPr>
              <w:kern w:val="28"/>
              <w:sz w:val="48"/>
              <w:szCs w:val="48"/>
            </w:rPr>
            <w:t>El-Sayed</w:t>
          </w:r>
          <w:proofErr w:type="spellEnd"/>
        </w:p>
        <w:p w:rsidR="00F450E1" w:rsidRDefault="00F450E1" w:rsidP="00867860"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</w:rPr>
            <w:t>ID: 1053</w:t>
          </w:r>
        </w:p>
        <w:p w:rsidR="00F450E1" w:rsidRDefault="00F450E1" w:rsidP="00867860"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</w:rPr>
            <w:t>Section: 47</w:t>
          </w:r>
        </w:p>
        <w:p w:rsidR="00F450E1" w:rsidRDefault="00F450E1" w:rsidP="00867860"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</w:rPr>
            <w:t>Group: 8</w:t>
          </w:r>
        </w:p>
        <w:p w:rsidR="00F450E1" w:rsidRDefault="00F450E1" w:rsidP="00867860">
          <w:pPr>
            <w:rPr>
              <w:kern w:val="28"/>
              <w:sz w:val="48"/>
              <w:szCs w:val="48"/>
              <w:rtl/>
              <w:lang w:bidi="ar-EG"/>
            </w:rPr>
          </w:pPr>
          <w:r>
            <w:rPr>
              <w:rFonts w:hint="cs"/>
              <w:kern w:val="28"/>
              <w:sz w:val="48"/>
              <w:szCs w:val="48"/>
              <w:rtl/>
              <w:lang w:bidi="ar-EG"/>
            </w:rPr>
            <w:t>الاسم بالعربي: يوسف حسام السيد السيد</w:t>
          </w:r>
        </w:p>
        <w:p w:rsidR="00F450E1" w:rsidRDefault="00F450E1" w:rsidP="00867860">
          <w:pPr>
            <w:rPr>
              <w:kern w:val="28"/>
              <w:sz w:val="48"/>
              <w:szCs w:val="48"/>
              <w:lang w:bidi="ar-EG"/>
            </w:rPr>
          </w:pPr>
          <w:proofErr w:type="spellStart"/>
          <w:r>
            <w:rPr>
              <w:kern w:val="28"/>
              <w:sz w:val="48"/>
              <w:szCs w:val="48"/>
              <w:lang w:bidi="ar-EG"/>
            </w:rPr>
            <w:t>Github</w:t>
          </w:r>
          <w:proofErr w:type="spellEnd"/>
          <w:r>
            <w:rPr>
              <w:kern w:val="28"/>
              <w:sz w:val="48"/>
              <w:szCs w:val="48"/>
              <w:lang w:bidi="ar-EG"/>
            </w:rPr>
            <w:t xml:space="preserve"> pages: </w:t>
          </w:r>
        </w:p>
        <w:p w:rsidR="00867860" w:rsidRDefault="00F450E1" w:rsidP="00867860">
          <w:pPr>
            <w:rPr>
              <w:noProof/>
            </w:rPr>
          </w:pPr>
          <w:r w:rsidRPr="00F450E1">
            <w:rPr>
              <w:noProof/>
            </w:rPr>
            <w:t>https://youssef907.github.io/ece001/</w:t>
          </w:r>
        </w:p>
        <w:bookmarkStart w:id="0" w:name="_GoBack" w:displacedByCustomXml="next"/>
        <w:bookmarkEnd w:id="0" w:displacedByCustomXml="next"/>
      </w:sdtContent>
    </w:sdt>
    <w:p w:rsidR="00867860" w:rsidRDefault="00867860">
      <w:pPr>
        <w:spacing w:line="276" w:lineRule="auto"/>
        <w:rPr>
          <w:kern w:val="28"/>
        </w:rPr>
      </w:pPr>
      <w:r>
        <w:rPr>
          <w:kern w:val="28"/>
        </w:rPr>
        <w:br w:type="page"/>
      </w:r>
      <w:r>
        <w:rPr>
          <w:noProof/>
        </w:rPr>
        <w:lastRenderedPageBreak/>
        <w:drawing>
          <wp:inline distT="0" distB="0" distL="0" distR="0" wp14:anchorId="32557E8F" wp14:editId="14E50087">
            <wp:extent cx="640080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674" r="-599" b="18726"/>
                    <a:stretch/>
                  </pic:blipFill>
                  <pic:spPr bwMode="auto">
                    <a:xfrm>
                      <a:off x="0" y="0"/>
                      <a:ext cx="64008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AB7" w:rsidRPr="00867860" w:rsidRDefault="00867860" w:rsidP="00867860">
      <w:pPr>
        <w:rPr>
          <w:kern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773F2" wp14:editId="5DE7C8A7">
                <wp:simplePos x="0" y="0"/>
                <wp:positionH relativeFrom="margin">
                  <wp:posOffset>-76200</wp:posOffset>
                </wp:positionH>
                <wp:positionV relativeFrom="margin">
                  <wp:posOffset>7643495</wp:posOffset>
                </wp:positionV>
                <wp:extent cx="6016625" cy="804545"/>
                <wp:effectExtent l="0" t="0" r="0" b="0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662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5AB7" w:rsidRDefault="00867860" w:rsidP="0086786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The project is about the big data and its topics and how it has improved the life of people and the prosperity of life.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94000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773F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6pt;margin-top:601.85pt;width:473.75pt;height:63.35pt;z-index:25166848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YWtQIAALs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" filled="f" stroked="f">
                <v:textbox>
                  <w:txbxContent>
                    <w:p w:rsidR="00795AB7" w:rsidRDefault="00867860" w:rsidP="00867860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The project is about the big data and its topics and how it has improved the life of people and the prosperity of life.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08FE5" wp14:editId="389CFFFC">
                <wp:simplePos x="0" y="0"/>
                <wp:positionH relativeFrom="margin">
                  <wp:posOffset>-114300</wp:posOffset>
                </wp:positionH>
                <wp:positionV relativeFrom="margin">
                  <wp:posOffset>6730365</wp:posOffset>
                </wp:positionV>
                <wp:extent cx="6272530" cy="56642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5AB7" w:rsidRDefault="00BB662D" w:rsidP="00867860">
                            <w:pPr>
                              <w:pStyle w:val="Subtitle"/>
                            </w:pPr>
                            <w:sdt>
                              <w:sdtPr>
                                <w:alias w:val="Subtitle"/>
                                <w:id w:val="112226817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7860">
                                  <w:t>Website project for ece001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98000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08FE5" id="Text Box 11" o:spid="_x0000_s1027" type="#_x0000_t202" style="position:absolute;margin-left:-9pt;margin-top:529.95pt;width:493.9pt;height:44.6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6i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" filled="f" stroked="f">
                <v:textbox>
                  <w:txbxContent>
                    <w:p w:rsidR="00795AB7" w:rsidRDefault="00BB662D" w:rsidP="00867860">
                      <w:pPr>
                        <w:pStyle w:val="Subtitle"/>
                      </w:pPr>
                      <w:sdt>
                        <w:sdtPr>
                          <w:alias w:val="Subtitle"/>
                          <w:id w:val="112226817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67860">
                            <w:t>Website project for ece001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53E6F" wp14:editId="1C092B00">
                <wp:simplePos x="0" y="0"/>
                <wp:positionH relativeFrom="margin">
                  <wp:posOffset>-112395</wp:posOffset>
                </wp:positionH>
                <wp:positionV relativeFrom="margin">
                  <wp:posOffset>5652135</wp:posOffset>
                </wp:positionV>
                <wp:extent cx="6016625" cy="886460"/>
                <wp:effectExtent l="0" t="0" r="0" b="889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662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5AB7" w:rsidRDefault="00BB662D" w:rsidP="00867860">
                            <w:pPr>
                              <w:pStyle w:val="Title"/>
                              <w:rPr>
                                <w:sz w:val="56"/>
                              </w:rPr>
                            </w:pPr>
                            <w:sdt>
                              <w:sdtPr>
                                <w:rPr>
                                  <w:sz w:val="56"/>
                                </w:rPr>
                                <w:alias w:val="Title"/>
                                <w:id w:val="3242493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7860">
                                  <w:rPr>
                                    <w:sz w:val="56"/>
                                  </w:rPr>
                                  <w:t xml:space="preserve">big data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94000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53E6F" id="Text Box 26" o:spid="_x0000_s1028" type="#_x0000_t202" style="position:absolute;margin-left:-8.85pt;margin-top:445.05pt;width:473.75pt;height:69.8pt;z-index:251669504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Duuw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" filled="f" stroked="f">
                <v:textbox>
                  <w:txbxContent>
                    <w:p w:rsidR="00795AB7" w:rsidRDefault="00BB662D" w:rsidP="00867860">
                      <w:pPr>
                        <w:pStyle w:val="Title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le"/>
                          <w:id w:val="32424932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67860">
                            <w:rPr>
                              <w:sz w:val="56"/>
                            </w:rPr>
                            <w:t xml:space="preserve">big data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795AB7" w:rsidRPr="00867860">
      <w:footerReference w:type="default" r:id="rId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62D" w:rsidRDefault="00BB662D">
      <w:pPr>
        <w:spacing w:after="0" w:line="240" w:lineRule="auto"/>
      </w:pPr>
      <w:r>
        <w:separator/>
      </w:r>
    </w:p>
  </w:endnote>
  <w:endnote w:type="continuationSeparator" w:id="0">
    <w:p w:rsidR="00BB662D" w:rsidRDefault="00BB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AB7" w:rsidRDefault="00BB662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AB7" w:rsidRDefault="00795AB7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795AB7" w:rsidRDefault="00795AB7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AB7" w:rsidRDefault="00BB662D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F450E1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795AB7" w:rsidRDefault="00BB662D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F450E1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4B64FAD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72BB1E5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35F01A0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62D" w:rsidRDefault="00BB662D">
      <w:pPr>
        <w:spacing w:after="0" w:line="240" w:lineRule="auto"/>
      </w:pPr>
      <w:r>
        <w:separator/>
      </w:r>
    </w:p>
  </w:footnote>
  <w:footnote w:type="continuationSeparator" w:id="0">
    <w:p w:rsidR="00BB662D" w:rsidRDefault="00BB6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0"/>
    <w:rsid w:val="00795AB7"/>
    <w:rsid w:val="00867860"/>
    <w:rsid w:val="00BB662D"/>
    <w:rsid w:val="00F4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926A1"/>
  <w15:docId w15:val="{7547BDE0-3C20-469B-A043-3C9634F0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9D"/>
    <w:rsid w:val="0058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F98FF6323B4D118B9561B9C551562E">
    <w:name w:val="39F98FF6323B4D118B9561B9C551562E"/>
  </w:style>
  <w:style w:type="paragraph" w:customStyle="1" w:styleId="6EA5754E6EF44429AFDAB65AB5156D84">
    <w:name w:val="6EA5754E6EF44429AFDAB65AB5156D8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38D55024FB34D7CAA9065722AFCF5A2">
    <w:name w:val="A38D55024FB34D7CAA9065722AFCF5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</dc:title>
  <dc:subject>Website project for ece001</dc:subject>
  <dc:creator>hossam</dc:creator>
  <cp:lastModifiedBy>hossam</cp:lastModifiedBy>
  <cp:revision>1</cp:revision>
  <dcterms:created xsi:type="dcterms:W3CDTF">2021-06-11T17:09:00Z</dcterms:created>
  <dcterms:modified xsi:type="dcterms:W3CDTF">2021-06-11T17:23:00Z</dcterms:modified>
</cp:coreProperties>
</file>